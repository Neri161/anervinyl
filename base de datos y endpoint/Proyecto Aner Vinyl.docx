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50E4A" w14:textId="77777777" w:rsidR="000334D5" w:rsidRDefault="000334D5" w:rsidP="000334D5">
      <w:pPr>
        <w:rPr>
          <w:sz w:val="40"/>
        </w:rPr>
      </w:pPr>
      <w:r>
        <w:rPr>
          <w:noProof/>
          <w:lang w:eastAsia="es-MX"/>
        </w:rPr>
        <w:drawing>
          <wp:inline distT="0" distB="0" distL="0" distR="0" wp14:anchorId="46F21181" wp14:editId="4F964E97">
            <wp:extent cx="1317437" cy="914400"/>
            <wp:effectExtent l="0" t="0" r="0" b="0"/>
            <wp:docPr id="3" name="Imagen 3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ímbolos | Universidad Politécnica de Tecáma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929" cy="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451D0B2" wp14:editId="61C00E56">
            <wp:extent cx="1071422" cy="939114"/>
            <wp:effectExtent l="0" t="0" r="0" b="0"/>
            <wp:docPr id="5" name="Imagen 5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ímbolos | Universidad Politécnica de Tecáma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545" cy="95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10EA" w14:textId="77777777" w:rsidR="000334D5" w:rsidRDefault="000334D5" w:rsidP="000334D5">
      <w:pPr>
        <w:rPr>
          <w:sz w:val="40"/>
        </w:rPr>
      </w:pPr>
    </w:p>
    <w:p w14:paraId="0C7FA74B" w14:textId="77777777" w:rsidR="000334D5" w:rsidRPr="00100578" w:rsidRDefault="00C90A86" w:rsidP="000334D5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Proyecto </w:t>
      </w:r>
      <w:proofErr w:type="spellStart"/>
      <w:r>
        <w:rPr>
          <w:rFonts w:ascii="Arial Black" w:hAnsi="Arial Black"/>
          <w:sz w:val="28"/>
        </w:rPr>
        <w:t>Aner</w:t>
      </w:r>
      <w:proofErr w:type="spellEnd"/>
      <w:r>
        <w:rPr>
          <w:rFonts w:ascii="Arial Black" w:hAnsi="Arial Black"/>
          <w:sz w:val="28"/>
        </w:rPr>
        <w:t xml:space="preserve"> Vinyl </w:t>
      </w:r>
    </w:p>
    <w:p w14:paraId="1841AA43" w14:textId="77777777" w:rsidR="000334D5" w:rsidRPr="00100578" w:rsidRDefault="000334D5" w:rsidP="000334D5">
      <w:pPr>
        <w:rPr>
          <w:rFonts w:ascii="Arial Black" w:hAnsi="Arial Black"/>
          <w:sz w:val="28"/>
        </w:rPr>
      </w:pPr>
      <w:r w:rsidRPr="00100578">
        <w:rPr>
          <w:rFonts w:ascii="Arial Black" w:hAnsi="Arial Black"/>
          <w:sz w:val="28"/>
        </w:rPr>
        <w:t>Universidad politécnica de Tecámac</w:t>
      </w:r>
    </w:p>
    <w:p w14:paraId="2A2D80CB" w14:textId="77777777" w:rsidR="000334D5" w:rsidRPr="00100578" w:rsidRDefault="000334D5" w:rsidP="000334D5">
      <w:pPr>
        <w:rPr>
          <w:rFonts w:ascii="Arial Black" w:hAnsi="Arial Black"/>
          <w:sz w:val="28"/>
        </w:rPr>
      </w:pPr>
      <w:r w:rsidRPr="00100578">
        <w:rPr>
          <w:rFonts w:ascii="Arial Black" w:hAnsi="Arial Black"/>
          <w:sz w:val="28"/>
        </w:rPr>
        <w:t>Ingeniería en software</w:t>
      </w:r>
    </w:p>
    <w:p w14:paraId="2EB2A4EB" w14:textId="77777777" w:rsidR="000334D5" w:rsidRPr="00100578" w:rsidRDefault="0004743C" w:rsidP="000334D5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Grupo 1521</w:t>
      </w:r>
      <w:r w:rsidR="000334D5" w:rsidRPr="00100578">
        <w:rPr>
          <w:rFonts w:ascii="Arial Black" w:hAnsi="Arial Black"/>
          <w:sz w:val="28"/>
        </w:rPr>
        <w:t>IS</w:t>
      </w:r>
    </w:p>
    <w:p w14:paraId="166D958E" w14:textId="77777777" w:rsidR="000334D5" w:rsidRPr="00100578" w:rsidRDefault="00886A80" w:rsidP="000334D5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Turno Vespertino</w:t>
      </w:r>
    </w:p>
    <w:p w14:paraId="050F1552" w14:textId="77777777" w:rsidR="0004743C" w:rsidRDefault="00AF5624" w:rsidP="000334D5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Programación Cliente Servidor </w:t>
      </w:r>
    </w:p>
    <w:p w14:paraId="2EB1AF20" w14:textId="77777777" w:rsidR="00AF5624" w:rsidRDefault="000334D5" w:rsidP="000334D5">
      <w:pPr>
        <w:rPr>
          <w:rFonts w:ascii="Arial Black" w:hAnsi="Arial Black"/>
          <w:sz w:val="28"/>
        </w:rPr>
      </w:pPr>
      <w:r w:rsidRPr="00100578">
        <w:rPr>
          <w:rFonts w:ascii="Arial Black" w:hAnsi="Arial Black"/>
          <w:sz w:val="28"/>
        </w:rPr>
        <w:t>Docent</w:t>
      </w:r>
      <w:r>
        <w:rPr>
          <w:rFonts w:ascii="Arial Black" w:hAnsi="Arial Black"/>
          <w:sz w:val="28"/>
        </w:rPr>
        <w:t xml:space="preserve">e </w:t>
      </w:r>
      <w:r w:rsidR="00AF5624">
        <w:rPr>
          <w:rFonts w:ascii="Arial Black" w:hAnsi="Arial Black"/>
          <w:sz w:val="28"/>
        </w:rPr>
        <w:t xml:space="preserve">Emmanuel Torres </w:t>
      </w:r>
      <w:proofErr w:type="spellStart"/>
      <w:r w:rsidR="00AF5624">
        <w:rPr>
          <w:rFonts w:ascii="Arial Black" w:hAnsi="Arial Black"/>
          <w:sz w:val="28"/>
        </w:rPr>
        <w:t>Servin</w:t>
      </w:r>
      <w:proofErr w:type="spellEnd"/>
    </w:p>
    <w:p w14:paraId="71982B46" w14:textId="77777777" w:rsidR="00C90A86" w:rsidRDefault="00C90A86" w:rsidP="000334D5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Integrantes:</w:t>
      </w:r>
    </w:p>
    <w:p w14:paraId="75C115A9" w14:textId="77777777" w:rsidR="00C90A86" w:rsidRDefault="00C90A86" w:rsidP="000334D5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Álvarez Esperón Neri Alejandro</w:t>
      </w:r>
    </w:p>
    <w:p w14:paraId="0B68F0B4" w14:textId="77777777" w:rsidR="000334D5" w:rsidRDefault="000334D5" w:rsidP="000334D5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</w:t>
      </w:r>
      <w:r w:rsidRPr="00100578">
        <w:rPr>
          <w:rFonts w:ascii="Arial Black" w:hAnsi="Arial Black"/>
          <w:sz w:val="28"/>
        </w:rPr>
        <w:t>Pérez Ponce Anahí</w:t>
      </w:r>
    </w:p>
    <w:p w14:paraId="53E6EA0E" w14:textId="77777777" w:rsidR="00C90A86" w:rsidRDefault="00C90A86"/>
    <w:p w14:paraId="5CADEB8F" w14:textId="77777777" w:rsidR="00C90A86" w:rsidRDefault="00C90A86">
      <w:r>
        <w:br w:type="page"/>
      </w:r>
    </w:p>
    <w:tbl>
      <w:tblPr>
        <w:tblpPr w:leftFromText="141" w:rightFromText="141" w:vertAnchor="text" w:horzAnchor="margin" w:tblpXSpec="center" w:tblpY="-1341"/>
        <w:tblW w:w="11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4"/>
        <w:gridCol w:w="6944"/>
        <w:gridCol w:w="2361"/>
        <w:gridCol w:w="1411"/>
      </w:tblGrid>
      <w:tr w:rsidR="00C2527A" w:rsidRPr="00C90A86" w14:paraId="366D1543" w14:textId="77777777" w:rsidTr="00C2527A">
        <w:trPr>
          <w:trHeight w:val="679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CED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2A9F0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Arial Black" w:eastAsia="Times New Roman" w:hAnsi="Arial Black" w:cs="Arial"/>
                <w:color w:val="FFFFFF"/>
                <w:kern w:val="24"/>
                <w:sz w:val="24"/>
                <w:szCs w:val="24"/>
                <w:lang w:eastAsia="es-MX"/>
              </w:rPr>
              <w:lastRenderedPageBreak/>
              <w:t>Método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CED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E1FA0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 Black" w:eastAsia="Times New Roman" w:hAnsi="Arial Black" w:cs="Arial"/>
                <w:color w:val="FFFFFF"/>
                <w:kern w:val="24"/>
                <w:sz w:val="24"/>
                <w:szCs w:val="24"/>
                <w:lang w:eastAsia="es-MX"/>
              </w:rPr>
              <w:t xml:space="preserve">Acción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CED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0002E2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Arial Black" w:eastAsia="Times New Roman" w:hAnsi="Arial Black" w:cs="Arial"/>
                <w:color w:val="FFFFFF"/>
                <w:kern w:val="24"/>
                <w:sz w:val="24"/>
                <w:szCs w:val="24"/>
                <w:lang w:eastAsia="es-MX"/>
              </w:rPr>
              <w:t>Parametros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CED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B7610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Arial Black" w:eastAsia="Times New Roman" w:hAnsi="Arial Black" w:cs="Arial"/>
                <w:color w:val="FFFFFF"/>
                <w:kern w:val="24"/>
                <w:sz w:val="24"/>
                <w:szCs w:val="24"/>
                <w:lang w:eastAsia="es-MX"/>
              </w:rPr>
              <w:t>Respuesta</w:t>
            </w:r>
          </w:p>
        </w:tc>
      </w:tr>
      <w:tr w:rsidR="00C2527A" w:rsidRPr="00C90A86" w14:paraId="43EBC72A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D56FD4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Get</w:t>
            </w:r>
            <w:proofErr w:type="spellEnd"/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2FCC3E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http://localhost/repo/index.php?controller=Usuario&amp;action=dologin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BB3126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Action</w:t>
            </w:r>
            <w:proofErr w:type="spellEnd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, </w:t>
            </w: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Controller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97BB6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Inicio</w:t>
            </w:r>
          </w:p>
        </w:tc>
      </w:tr>
      <w:tr w:rsidR="00C2527A" w:rsidRPr="00C90A86" w14:paraId="60A14B8D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46C20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Get</w:t>
            </w:r>
            <w:proofErr w:type="spellEnd"/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4E79C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http://localhost/repo/index.php?controller=Usuario&amp;action=login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6194D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Action</w:t>
            </w:r>
            <w:proofErr w:type="spellEnd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, </w:t>
            </w: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Controller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E55958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login</w:t>
            </w:r>
            <w:proofErr w:type="spellEnd"/>
          </w:p>
        </w:tc>
      </w:tr>
      <w:tr w:rsidR="00C2527A" w:rsidRPr="00C90A86" w14:paraId="256993B0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C3E1C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Get</w:t>
            </w:r>
            <w:proofErr w:type="spellEnd"/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478280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http://localhost/repo/index.php?controller=Proveedor&amp;action=login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64988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Action</w:t>
            </w:r>
            <w:proofErr w:type="spellEnd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, </w:t>
            </w: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Controller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FC8DC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login</w:t>
            </w:r>
            <w:proofErr w:type="spellEnd"/>
          </w:p>
        </w:tc>
      </w:tr>
      <w:tr w:rsidR="00C2527A" w:rsidRPr="00C90A86" w14:paraId="1BCE2788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392D7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Get</w:t>
            </w:r>
            <w:proofErr w:type="spellEnd"/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351C05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http://localhost/repo/index.php?controller=Proveedor&amp;action=dologin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80C475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Action</w:t>
            </w:r>
            <w:proofErr w:type="spellEnd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, </w:t>
            </w: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Controller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FD91C5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Inicio</w:t>
            </w:r>
          </w:p>
        </w:tc>
      </w:tr>
      <w:tr w:rsidR="00C2527A" w:rsidRPr="00C90A86" w14:paraId="2A255BC8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CF54B6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Get</w:t>
            </w:r>
            <w:proofErr w:type="spellEnd"/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F1AED3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http://localhost/repo/index.php?controller=Admin&amp;action=login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C8CED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Action</w:t>
            </w:r>
            <w:proofErr w:type="spellEnd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, </w:t>
            </w: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Controller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72363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login</w:t>
            </w:r>
            <w:proofErr w:type="spellEnd"/>
          </w:p>
        </w:tc>
      </w:tr>
      <w:tr w:rsidR="00C2527A" w:rsidRPr="00C90A86" w14:paraId="51F7EFDD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3ED58B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Get</w:t>
            </w:r>
            <w:proofErr w:type="spellEnd"/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931B6F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http://localhost/repo/index.php?controller=Admin&amp;action=dologin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906325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Action</w:t>
            </w:r>
            <w:proofErr w:type="spellEnd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, </w:t>
            </w: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Controller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38328C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Inicio</w:t>
            </w:r>
          </w:p>
        </w:tc>
      </w:tr>
      <w:tr w:rsidR="00C2527A" w:rsidRPr="00C90A86" w14:paraId="70907551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B9C44F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Get</w:t>
            </w:r>
            <w:proofErr w:type="spellEnd"/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ACC812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http://localhost/repo/index.php?controller=Usuario&amp;action=registro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404F2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Action</w:t>
            </w:r>
            <w:proofErr w:type="spellEnd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, </w:t>
            </w:r>
            <w:proofErr w:type="spellStart"/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Controller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BEB0C6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C90A86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Registro</w:t>
            </w:r>
          </w:p>
        </w:tc>
      </w:tr>
      <w:tr w:rsidR="00C2527A" w:rsidRPr="00C90A86" w14:paraId="440DD1A7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F19903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Post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87FA34" w14:textId="77777777" w:rsidR="00C2527A" w:rsidRDefault="00C2527A" w:rsidP="00C2527A"/>
          <w:p w14:paraId="1E968F4F" w14:textId="77777777" w:rsidR="00C2527A" w:rsidRPr="00485FF5" w:rsidRDefault="00C2527A" w:rsidP="00C2527A">
            <w:proofErr w:type="spellStart"/>
            <w:r w:rsidRPr="00B4410C">
              <w:t>action</w:t>
            </w:r>
            <w:proofErr w:type="spellEnd"/>
            <w:r w:rsidRPr="00B4410C">
              <w:t>="</w:t>
            </w:r>
            <w:proofErr w:type="spellStart"/>
            <w:r w:rsidRPr="00B4410C">
              <w:t>index.php?controller</w:t>
            </w:r>
            <w:proofErr w:type="spellEnd"/>
            <w:r w:rsidRPr="00B4410C">
              <w:t>=</w:t>
            </w:r>
            <w:proofErr w:type="spellStart"/>
            <w:r w:rsidRPr="00B4410C">
              <w:t>Usuario&amp;action</w:t>
            </w:r>
            <w:proofErr w:type="spellEnd"/>
            <w:r w:rsidRPr="00B4410C">
              <w:t>=</w:t>
            </w:r>
            <w:proofErr w:type="spellStart"/>
            <w:r w:rsidRPr="00B4410C">
              <w:t>verificarRegistro</w:t>
            </w:r>
            <w:proofErr w:type="spellEnd"/>
            <w:r w:rsidRPr="00B4410C">
              <w:t>"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2B7CC" w14:textId="77777777" w:rsidR="00C2527A" w:rsidRDefault="00865813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Nombre,paterno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,materno</w:t>
            </w:r>
            <w:proofErr w:type="spellEnd"/>
          </w:p>
          <w:p w14:paraId="11048B44" w14:textId="2B76D3C5" w:rsidR="00865813" w:rsidRPr="00C90A86" w:rsidRDefault="007E03F7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Correo,contraseni</w:t>
            </w:r>
            <w:bookmarkStart w:id="0" w:name="_GoBack"/>
            <w:bookmarkEnd w:id="0"/>
            <w:r w:rsidR="00865813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a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5F60B4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Verificar Registro</w:t>
            </w:r>
          </w:p>
        </w:tc>
      </w:tr>
      <w:tr w:rsidR="00C2527A" w:rsidRPr="00C90A86" w14:paraId="3FD0152E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30BBAC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Post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9CA4AE" w14:textId="77777777" w:rsidR="00C2527A" w:rsidRDefault="00C2527A" w:rsidP="00C2527A"/>
          <w:p w14:paraId="05666FF8" w14:textId="77777777" w:rsidR="00C2527A" w:rsidRPr="00B4410C" w:rsidRDefault="00C2527A" w:rsidP="00C2527A">
            <w:proofErr w:type="spellStart"/>
            <w:proofErr w:type="gramStart"/>
            <w:r w:rsidRPr="00B4410C">
              <w:t>index.php?controller</w:t>
            </w:r>
            <w:proofErr w:type="spellEnd"/>
            <w:proofErr w:type="gramEnd"/>
            <w:r w:rsidRPr="00B4410C">
              <w:t>=</w:t>
            </w:r>
            <w:proofErr w:type="spellStart"/>
            <w:r w:rsidRPr="00B4410C">
              <w:t>Usuario&amp;action</w:t>
            </w:r>
            <w:proofErr w:type="spellEnd"/>
            <w:r w:rsidRPr="00B4410C">
              <w:t>=</w:t>
            </w:r>
            <w:proofErr w:type="spellStart"/>
            <w:r w:rsidRPr="00B4410C">
              <w:t>verificarCredenciales</w:t>
            </w:r>
            <w:proofErr w:type="spellEnd"/>
          </w:p>
          <w:p w14:paraId="45E23EE1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932A03" w14:textId="022BFA22" w:rsidR="00C2527A" w:rsidRPr="00C90A86" w:rsidRDefault="00865813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Correo,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Contrasenia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BF7AA0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Verificar Credenciales </w:t>
            </w:r>
          </w:p>
        </w:tc>
      </w:tr>
      <w:tr w:rsidR="00C2527A" w:rsidRPr="00C90A86" w14:paraId="2E8334F8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C9635F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Post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F60F4D" w14:textId="77777777" w:rsidR="00C2527A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</w:p>
          <w:p w14:paraId="2EB5C402" w14:textId="77777777" w:rsidR="00C2527A" w:rsidRPr="00B4410C" w:rsidRDefault="00C2527A" w:rsidP="00C2527A">
            <w:proofErr w:type="spellStart"/>
            <w:proofErr w:type="gramStart"/>
            <w:r w:rsidRPr="00B4410C">
              <w:t>index.php?controller</w:t>
            </w:r>
            <w:proofErr w:type="spellEnd"/>
            <w:proofErr w:type="gramEnd"/>
            <w:r w:rsidRPr="00B4410C">
              <w:t>=</w:t>
            </w:r>
            <w:proofErr w:type="spellStart"/>
            <w:r w:rsidRPr="00B4410C">
              <w:t>Direccion&amp;action</w:t>
            </w:r>
            <w:proofErr w:type="spellEnd"/>
            <w:r w:rsidRPr="00B4410C">
              <w:t>=</w:t>
            </w:r>
            <w:proofErr w:type="spellStart"/>
            <w:r w:rsidRPr="00B4410C">
              <w:t>verificarRegistro&amp;id</w:t>
            </w:r>
            <w:proofErr w:type="spellEnd"/>
            <w:r w:rsidRPr="00B4410C">
              <w:t>=&lt;?</w:t>
            </w:r>
            <w:proofErr w:type="spellStart"/>
            <w:r w:rsidRPr="00B4410C">
              <w:t>php</w:t>
            </w:r>
            <w:proofErr w:type="spellEnd"/>
            <w:r w:rsidRPr="00B4410C">
              <w:t xml:space="preserve"> echo $_SESSION["</w:t>
            </w:r>
            <w:proofErr w:type="spellStart"/>
            <w:r w:rsidRPr="00B4410C">
              <w:t>idUsuario</w:t>
            </w:r>
            <w:proofErr w:type="spellEnd"/>
            <w:r w:rsidRPr="00B4410C">
              <w:t>"];?&gt;</w:t>
            </w:r>
          </w:p>
          <w:p w14:paraId="0E2D3BB3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236E65" w14:textId="5BFFAA7B" w:rsidR="00C2527A" w:rsidRDefault="00C16568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CP,c</w:t>
            </w:r>
            <w:r w:rsidR="00865813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alle</w:t>
            </w:r>
            <w:proofErr w:type="gramEnd"/>
            <w:r w:rsidR="00865813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,no_Interior</w:t>
            </w:r>
            <w:proofErr w:type="spellEnd"/>
            <w:r w:rsidR="00865813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,</w:t>
            </w:r>
          </w:p>
          <w:p w14:paraId="0BF6A477" w14:textId="129D2A8F" w:rsidR="00865813" w:rsidRDefault="00C16568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n</w:t>
            </w:r>
            <w:r w:rsidR="00865813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o_</w:t>
            </w:r>
            <w:proofErr w:type="gramStart"/>
            <w:r w:rsidR="00865813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Exterior,teléfono</w:t>
            </w:r>
            <w:proofErr w:type="spellEnd"/>
            <w:proofErr w:type="gramEnd"/>
            <w:r w:rsidR="00865813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,</w:t>
            </w:r>
          </w:p>
          <w:p w14:paraId="7857F3A0" w14:textId="120ED2FD" w:rsidR="00865813" w:rsidRPr="00865813" w:rsidRDefault="00C16568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r</w:t>
            </w:r>
            <w:r w:rsidR="00865813"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eferencia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2A4AC4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Verificar Registro</w:t>
            </w:r>
          </w:p>
        </w:tc>
      </w:tr>
      <w:tr w:rsidR="00C2527A" w:rsidRPr="00C90A86" w14:paraId="3EE72CDA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3D9EB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Post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1C05AF" w14:textId="77777777" w:rsidR="00C2527A" w:rsidRDefault="00C2527A" w:rsidP="00C2527A"/>
          <w:p w14:paraId="6F12C10B" w14:textId="77777777" w:rsidR="00C2527A" w:rsidRPr="00B4410C" w:rsidRDefault="00C2527A" w:rsidP="00C2527A">
            <w:proofErr w:type="spellStart"/>
            <w:proofErr w:type="gramStart"/>
            <w:r w:rsidRPr="00B4410C">
              <w:t>index.php?controller</w:t>
            </w:r>
            <w:proofErr w:type="spellEnd"/>
            <w:proofErr w:type="gramEnd"/>
            <w:r w:rsidRPr="00B4410C">
              <w:t>=</w:t>
            </w:r>
            <w:proofErr w:type="spellStart"/>
            <w:r w:rsidRPr="00B4410C">
              <w:t>Tarjeta&amp;action</w:t>
            </w:r>
            <w:proofErr w:type="spellEnd"/>
            <w:r w:rsidRPr="00B4410C">
              <w:t>=</w:t>
            </w:r>
            <w:proofErr w:type="spellStart"/>
            <w:r w:rsidRPr="00B4410C">
              <w:t>verificarRegistro&amp;id</w:t>
            </w:r>
            <w:proofErr w:type="spellEnd"/>
            <w:r w:rsidRPr="00B4410C">
              <w:t>=&lt;?</w:t>
            </w:r>
            <w:proofErr w:type="spellStart"/>
            <w:r w:rsidRPr="00B4410C">
              <w:t>php</w:t>
            </w:r>
            <w:proofErr w:type="spellEnd"/>
            <w:r w:rsidRPr="00B4410C">
              <w:t xml:space="preserve"> echo $_SESSION["</w:t>
            </w:r>
            <w:proofErr w:type="spellStart"/>
            <w:r w:rsidRPr="00B4410C">
              <w:t>idUsuario</w:t>
            </w:r>
            <w:proofErr w:type="spellEnd"/>
            <w:r w:rsidRPr="00B4410C">
              <w:t>"];?&gt;</w:t>
            </w:r>
          </w:p>
          <w:p w14:paraId="3D84C539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8EE9DC" w14:textId="5A84B85F" w:rsidR="00C2527A" w:rsidRPr="00C90A86" w:rsidRDefault="00C16568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folio_Tarjeta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fecha_Vencimiento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no_Seguridad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compania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AE61B4" w14:textId="413A4851" w:rsidR="00C2527A" w:rsidRPr="00C90A86" w:rsidRDefault="00C16568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Verificar Registro</w:t>
            </w:r>
          </w:p>
        </w:tc>
      </w:tr>
      <w:tr w:rsidR="00C2527A" w:rsidRPr="00C90A86" w14:paraId="62CABFDF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B087B4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Post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52DC6F" w14:textId="77777777" w:rsidR="00C2527A" w:rsidRDefault="00C2527A" w:rsidP="00C2527A"/>
          <w:p w14:paraId="25DF5236" w14:textId="77777777" w:rsidR="00C2527A" w:rsidRPr="00B4410C" w:rsidRDefault="00C2527A" w:rsidP="00C2527A">
            <w:proofErr w:type="spellStart"/>
            <w:proofErr w:type="gramStart"/>
            <w:r w:rsidRPr="00B4410C">
              <w:t>index.php?controller</w:t>
            </w:r>
            <w:proofErr w:type="spellEnd"/>
            <w:proofErr w:type="gramEnd"/>
            <w:r w:rsidRPr="00B4410C">
              <w:t>=</w:t>
            </w:r>
            <w:proofErr w:type="spellStart"/>
            <w:r w:rsidRPr="00B4410C">
              <w:t>Proveedor&amp;action</w:t>
            </w:r>
            <w:proofErr w:type="spellEnd"/>
            <w:r w:rsidRPr="00B4410C">
              <w:t>=</w:t>
            </w:r>
            <w:proofErr w:type="spellStart"/>
            <w:r w:rsidRPr="00B4410C">
              <w:t>verificarCredenciales</w:t>
            </w:r>
            <w:proofErr w:type="spellEnd"/>
          </w:p>
          <w:p w14:paraId="0361AAD3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E325E3" w14:textId="1AD89CFC" w:rsidR="00C2527A" w:rsidRPr="00C90A86" w:rsidRDefault="00C16568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nombre,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contrasenia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314903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Verificar Credenciales</w:t>
            </w:r>
          </w:p>
        </w:tc>
      </w:tr>
      <w:tr w:rsidR="00C2527A" w:rsidRPr="00C90A86" w14:paraId="76500343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2FA84E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Post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586718" w14:textId="77777777" w:rsidR="00C2527A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</w:p>
          <w:p w14:paraId="4C77C462" w14:textId="77777777" w:rsidR="00C2527A" w:rsidRPr="00485FF5" w:rsidRDefault="00C2527A" w:rsidP="00C2527A">
            <w:r w:rsidRPr="00B4410C">
              <w:t>index.php?controller=Productos&amp;action=verificarRegistro&amp;Proveedor=&lt;?php echo $_SESSION["</w:t>
            </w:r>
            <w:proofErr w:type="spellStart"/>
            <w:r w:rsidRPr="00B4410C">
              <w:t>idProveedor</w:t>
            </w:r>
            <w:proofErr w:type="spellEnd"/>
            <w:r w:rsidRPr="00B4410C">
              <w:t>"];?&gt;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5B414" w14:textId="05FFF25E" w:rsidR="00C2527A" w:rsidRPr="00C90A86" w:rsidRDefault="00C16568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nombre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CA19E4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Verificar Registro y Proveedor</w:t>
            </w:r>
          </w:p>
        </w:tc>
      </w:tr>
      <w:tr w:rsidR="00C2527A" w:rsidRPr="00C90A86" w14:paraId="22A62FB4" w14:textId="77777777" w:rsidTr="00C2527A">
        <w:trPr>
          <w:trHeight w:val="75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A0D75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Post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0345E8" w14:textId="77777777" w:rsidR="00C2527A" w:rsidRDefault="00C2527A" w:rsidP="00C2527A"/>
          <w:p w14:paraId="0B9D8743" w14:textId="77777777" w:rsidR="00C2527A" w:rsidRPr="00B4410C" w:rsidRDefault="00C2527A" w:rsidP="00C2527A">
            <w:proofErr w:type="spellStart"/>
            <w:proofErr w:type="gramStart"/>
            <w:r w:rsidRPr="00B4410C">
              <w:t>index.php?controller</w:t>
            </w:r>
            <w:proofErr w:type="spellEnd"/>
            <w:proofErr w:type="gramEnd"/>
            <w:r w:rsidRPr="00B4410C">
              <w:t>=</w:t>
            </w:r>
            <w:proofErr w:type="spellStart"/>
            <w:r w:rsidRPr="00B4410C">
              <w:t>Artista&amp;action</w:t>
            </w:r>
            <w:proofErr w:type="spellEnd"/>
            <w:r w:rsidRPr="00B4410C">
              <w:t>=</w:t>
            </w:r>
            <w:proofErr w:type="spellStart"/>
            <w:r w:rsidRPr="00B4410C">
              <w:t>verificarRegistro</w:t>
            </w:r>
            <w:proofErr w:type="spellEnd"/>
          </w:p>
          <w:p w14:paraId="355ACEBC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B9E161" w14:textId="33FB8B34" w:rsidR="00C2527A" w:rsidRPr="00C90A86" w:rsidRDefault="00C16568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nombre,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categoria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, tipo, artista, precio, stock,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anio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083356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Verificar Registro</w:t>
            </w:r>
          </w:p>
        </w:tc>
      </w:tr>
      <w:tr w:rsidR="00C2527A" w:rsidRPr="00C90A86" w14:paraId="29264F42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80CE7A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Post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D6C0DD" w14:textId="5C659714" w:rsidR="00C2527A" w:rsidRPr="00B4410C" w:rsidRDefault="00C2527A" w:rsidP="00C2527A">
            <w:proofErr w:type="spellStart"/>
            <w:proofErr w:type="gramStart"/>
            <w:r w:rsidRPr="00B4410C">
              <w:t>index.php?controller</w:t>
            </w:r>
            <w:proofErr w:type="spellEnd"/>
            <w:proofErr w:type="gramEnd"/>
            <w:r w:rsidRPr="00B4410C">
              <w:t>=</w:t>
            </w:r>
            <w:proofErr w:type="spellStart"/>
            <w:r w:rsidRPr="00B4410C">
              <w:t>Categoria&amp;action</w:t>
            </w:r>
            <w:proofErr w:type="spellEnd"/>
            <w:r w:rsidRPr="00B4410C">
              <w:t>=</w:t>
            </w:r>
            <w:proofErr w:type="spellStart"/>
            <w:r w:rsidRPr="00B4410C">
              <w:t>verificarRegistro</w:t>
            </w:r>
            <w:proofErr w:type="spellEnd"/>
          </w:p>
          <w:p w14:paraId="49B1827A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E751E5" w14:textId="31A3A5B5" w:rsidR="00C2527A" w:rsidRPr="00C90A86" w:rsidRDefault="007E03F7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nombre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3D9FBF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Verificar Registro</w:t>
            </w:r>
          </w:p>
        </w:tc>
      </w:tr>
      <w:tr w:rsidR="00C2527A" w:rsidRPr="00C90A86" w14:paraId="624B56C9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BB6DF8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lastRenderedPageBreak/>
              <w:t>Post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769883" w14:textId="77777777" w:rsidR="00C2527A" w:rsidRDefault="00C2527A" w:rsidP="00C2527A"/>
          <w:p w14:paraId="12C5B621" w14:textId="77777777" w:rsidR="00C2527A" w:rsidRPr="00B4410C" w:rsidRDefault="00C2527A" w:rsidP="00C2527A">
            <w:proofErr w:type="spellStart"/>
            <w:proofErr w:type="gramStart"/>
            <w:r w:rsidRPr="00B4410C">
              <w:t>index.php?controller</w:t>
            </w:r>
            <w:proofErr w:type="spellEnd"/>
            <w:proofErr w:type="gramEnd"/>
            <w:r w:rsidRPr="00B4410C">
              <w:t>=</w:t>
            </w:r>
            <w:proofErr w:type="spellStart"/>
            <w:r w:rsidRPr="00B4410C">
              <w:t>Artista&amp;action</w:t>
            </w:r>
            <w:proofErr w:type="spellEnd"/>
            <w:r w:rsidRPr="00B4410C">
              <w:t>=</w:t>
            </w:r>
            <w:proofErr w:type="spellStart"/>
            <w:r w:rsidRPr="00B4410C">
              <w:t>verificarRegistro</w:t>
            </w:r>
            <w:proofErr w:type="spellEnd"/>
          </w:p>
          <w:p w14:paraId="45E8CFFA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7F884F" w14:textId="513D3671" w:rsidR="00C2527A" w:rsidRPr="00C90A86" w:rsidRDefault="007E03F7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nombre_Artistico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9CF40D" w14:textId="77777777" w:rsidR="00C2527A" w:rsidRPr="00C90A86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Verificar Registro</w:t>
            </w:r>
          </w:p>
        </w:tc>
      </w:tr>
      <w:tr w:rsidR="00C2527A" w:rsidRPr="00C90A86" w14:paraId="336D5331" w14:textId="77777777" w:rsidTr="00C2527A">
        <w:trPr>
          <w:trHeight w:val="62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4D4278" w14:textId="77777777" w:rsidR="00C2527A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Post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FBF38C" w14:textId="77777777" w:rsidR="00C2527A" w:rsidRDefault="00C2527A" w:rsidP="00C2527A"/>
          <w:p w14:paraId="49BB28BC" w14:textId="77777777" w:rsidR="00C2527A" w:rsidRPr="00B4410C" w:rsidRDefault="00C2527A" w:rsidP="00C2527A">
            <w:proofErr w:type="spellStart"/>
            <w:proofErr w:type="gramStart"/>
            <w:r w:rsidRPr="00B4410C">
              <w:t>index.php?controller</w:t>
            </w:r>
            <w:proofErr w:type="spellEnd"/>
            <w:proofErr w:type="gramEnd"/>
            <w:r w:rsidRPr="00B4410C">
              <w:t>=</w:t>
            </w:r>
            <w:proofErr w:type="spellStart"/>
            <w:r w:rsidRPr="00B4410C">
              <w:t>Proveedor&amp;action</w:t>
            </w:r>
            <w:proofErr w:type="spellEnd"/>
            <w:r w:rsidRPr="00B4410C">
              <w:t>=</w:t>
            </w:r>
            <w:proofErr w:type="spellStart"/>
            <w:r w:rsidRPr="00B4410C">
              <w:t>verificarRegistro</w:t>
            </w:r>
            <w:proofErr w:type="spellEnd"/>
          </w:p>
          <w:p w14:paraId="2C169D33" w14:textId="77777777" w:rsidR="00C2527A" w:rsidRDefault="00C2527A" w:rsidP="00C2527A"/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96C64" w14:textId="31A64590" w:rsidR="00C2527A" w:rsidRDefault="007E03F7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 xml:space="preserve">nombre, teléfono, correo,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contrasenia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E02160" w14:textId="77777777" w:rsidR="00C2527A" w:rsidRDefault="00C2527A" w:rsidP="00C2527A">
            <w:pPr>
              <w:spacing w:after="0" w:line="240" w:lineRule="auto"/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lang w:eastAsia="es-MX"/>
              </w:rPr>
              <w:t>Verificar Registro</w:t>
            </w:r>
          </w:p>
        </w:tc>
      </w:tr>
    </w:tbl>
    <w:p w14:paraId="5D05EA15" w14:textId="77777777" w:rsidR="00C90A86" w:rsidRDefault="00C90A86" w:rsidP="007E03F7">
      <w:pPr>
        <w:pStyle w:val="Ttulo1"/>
      </w:pPr>
    </w:p>
    <w:sectPr w:rsidR="00C90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86"/>
    <w:rsid w:val="000334D5"/>
    <w:rsid w:val="0004743C"/>
    <w:rsid w:val="0013654D"/>
    <w:rsid w:val="00485FF5"/>
    <w:rsid w:val="00737CDF"/>
    <w:rsid w:val="00775524"/>
    <w:rsid w:val="007E03F7"/>
    <w:rsid w:val="00865813"/>
    <w:rsid w:val="008752FB"/>
    <w:rsid w:val="00886A80"/>
    <w:rsid w:val="00AF5624"/>
    <w:rsid w:val="00B87726"/>
    <w:rsid w:val="00C16568"/>
    <w:rsid w:val="00C2527A"/>
    <w:rsid w:val="00C90A86"/>
    <w:rsid w:val="00CC04C8"/>
    <w:rsid w:val="00D6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5F14"/>
  <w15:chartTrackingRefBased/>
  <w15:docId w15:val="{D474A981-F88C-48B9-8E5C-45B7920C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4D5"/>
  </w:style>
  <w:style w:type="paragraph" w:styleId="Ttulo1">
    <w:name w:val="heading 1"/>
    <w:basedOn w:val="Normal"/>
    <w:next w:val="Normal"/>
    <w:link w:val="Ttulo1Car"/>
    <w:uiPriority w:val="9"/>
    <w:qFormat/>
    <w:rsid w:val="00C90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hi\OneDrive\Documentos\Plantillas%20personalizadas%20de%20Office\Cliente%20Servido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Cliente Servidor</Template>
  <TotalTime>0</TotalTime>
  <Pages>3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anahiperezpkmn@hotmail.com</cp:lastModifiedBy>
  <cp:revision>2</cp:revision>
  <dcterms:created xsi:type="dcterms:W3CDTF">2021-02-19T06:17:00Z</dcterms:created>
  <dcterms:modified xsi:type="dcterms:W3CDTF">2021-02-19T06:17:00Z</dcterms:modified>
</cp:coreProperties>
</file>